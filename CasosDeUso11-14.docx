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23" w:type="pct"/>
        <w:tblLook w:val="04A0" w:firstRow="1" w:lastRow="0" w:firstColumn="1" w:lastColumn="0" w:noHBand="0" w:noVBand="1"/>
      </w:tblPr>
      <w:tblGrid>
        <w:gridCol w:w="2730"/>
        <w:gridCol w:w="5952"/>
      </w:tblGrid>
      <w:tr w:rsidR="0011169D" w:rsidRPr="005B6FE0"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3"/>
              <w:placeholder>
                <w:docPart w:val="32432DBC44D0482899AC3266E6A9BDFE"/>
              </w:placeholder>
            </w:sdtPr>
            <w:sdtContent>
              <w:p w:rsidR="0011169D" w:rsidRPr="005B6FE0" w:rsidRDefault="00665ECC" w:rsidP="00C81830">
                <w:pPr>
                  <w:rPr>
                    <w:rFonts w:cs="Arial"/>
                    <w:lang w:val="es-ES"/>
                  </w:rPr>
                </w:pPr>
                <w:r>
                  <w:rPr>
                    <w:rFonts w:cs="Arial"/>
                    <w:lang w:val="es-ES"/>
                  </w:rPr>
                  <w:t>CU11</w:t>
                </w:r>
              </w:p>
            </w:sdtContent>
          </w:sdt>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665ECC" w:rsidP="00C81830">
            <w:pPr>
              <w:rPr>
                <w:rFonts w:cs="Arial"/>
                <w:lang w:val="es-ES"/>
              </w:rPr>
            </w:pPr>
            <w:r>
              <w:rPr>
                <w:rFonts w:cs="Arial"/>
                <w:lang w:val="es-ES"/>
              </w:rPr>
              <w:t>Registrar actividad de mantenimiento.</w:t>
            </w: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665ECC" w:rsidP="00C81830">
            <w:pPr>
              <w:rPr>
                <w:rFonts w:cs="Arial"/>
                <w:lang w:val="es-ES"/>
              </w:rPr>
            </w:pPr>
            <w:r>
              <w:rPr>
                <w:rFonts w:cs="Arial"/>
                <w:lang w:val="es-ES"/>
              </w:rPr>
              <w:t>Carolina</w:t>
            </w: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665ECC" w:rsidP="00C81830">
            <w:pPr>
              <w:rPr>
                <w:rFonts w:cs="Arial"/>
                <w:lang w:val="es-ES"/>
              </w:rPr>
            </w:pPr>
            <w:r>
              <w:rPr>
                <w:rFonts w:cs="Arial"/>
                <w:lang w:val="es-ES"/>
              </w:rPr>
              <w:t>27 de septiembre de 2018</w:t>
            </w: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11169D" w:rsidP="00665ECC">
            <w:pPr>
              <w:rPr>
                <w:rFonts w:cs="Arial"/>
                <w:lang w:val="es-ES"/>
              </w:rPr>
            </w:pP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Actor(es):</w:t>
            </w:r>
          </w:p>
        </w:tc>
        <w:sdt>
          <w:sdtPr>
            <w:rPr>
              <w:rFonts w:cs="Arial"/>
              <w:lang w:val="es-ES"/>
            </w:rPr>
            <w:id w:val="9248618"/>
            <w:placeholder>
              <w:docPart w:val="32432DBC44D0482899AC3266E6A9BDFE"/>
            </w:placeholder>
          </w:sdtPr>
          <w:sdtContent>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11169D" w:rsidP="00C81830">
                <w:pPr>
                  <w:rPr>
                    <w:rFonts w:cs="Arial"/>
                    <w:lang w:val="es-ES"/>
                  </w:rPr>
                </w:pPr>
                <w:r>
                  <w:rPr>
                    <w:rFonts w:cs="Arial"/>
                    <w:lang w:val="es-ES"/>
                  </w:rPr>
                  <w:t>Nombre de los actores primarios que intervienen en el CU</w:t>
                </w:r>
              </w:p>
            </w:tc>
          </w:sdtContent>
        </w:sdt>
      </w:tr>
      <w:tr w:rsidR="0011169D"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665ECC" w:rsidP="00665ECC">
            <w:pPr>
              <w:rPr>
                <w:rFonts w:cs="Arial"/>
                <w:lang w:val="es-ES"/>
              </w:rPr>
            </w:pPr>
            <w:r>
              <w:rPr>
                <w:rFonts w:cs="Arial"/>
                <w:lang w:val="es-ES"/>
              </w:rPr>
              <w:t>Registrar al momento que se le da mantenimiento a un equipo. El tipo de mantenimiento que se el hizo y los cambios que haya obtenido.</w:t>
            </w:r>
          </w:p>
        </w:tc>
      </w:tr>
      <w:tr w:rsidR="0011169D"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665ECC" w:rsidP="00665ECC">
            <w:pPr>
              <w:rPr>
                <w:rFonts w:cs="Arial"/>
                <w:lang w:val="es-ES"/>
              </w:rPr>
            </w:pPr>
            <w:r>
              <w:rPr>
                <w:rFonts w:cs="Arial"/>
                <w:lang w:val="es-ES"/>
              </w:rPr>
              <w:t>Equipo previamente registrado en la base de datos.</w:t>
            </w: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11169D" w:rsidRDefault="00665ECC" w:rsidP="00665ECC">
            <w:pPr>
              <w:pStyle w:val="Prrafodelista"/>
              <w:numPr>
                <w:ilvl w:val="0"/>
                <w:numId w:val="1"/>
              </w:numPr>
              <w:rPr>
                <w:lang w:val="es-ES"/>
              </w:rPr>
            </w:pPr>
            <w:r>
              <w:rPr>
                <w:lang w:val="es-ES"/>
              </w:rPr>
              <w:t>Se registra la falla que presenta el equipo y la fecha en que se detecto dicha falla.</w:t>
            </w:r>
          </w:p>
          <w:p w:rsidR="00665ECC" w:rsidRDefault="00665ECC" w:rsidP="00665ECC">
            <w:pPr>
              <w:pStyle w:val="Prrafodelista"/>
              <w:numPr>
                <w:ilvl w:val="0"/>
                <w:numId w:val="1"/>
              </w:numPr>
              <w:rPr>
                <w:lang w:val="es-ES"/>
              </w:rPr>
            </w:pPr>
            <w:r>
              <w:rPr>
                <w:lang w:val="es-ES"/>
              </w:rPr>
              <w:t>Se</w:t>
            </w:r>
            <w:r w:rsidR="00CE4B68">
              <w:rPr>
                <w:lang w:val="es-ES"/>
              </w:rPr>
              <w:t xml:space="preserve"> crea un documento donde explique las reparaciones que deban realizarse.</w:t>
            </w:r>
          </w:p>
          <w:p w:rsidR="00CE4B68" w:rsidRPr="00665ECC" w:rsidRDefault="00CE4B68" w:rsidP="00665ECC">
            <w:pPr>
              <w:pStyle w:val="Prrafodelista"/>
              <w:numPr>
                <w:ilvl w:val="0"/>
                <w:numId w:val="1"/>
              </w:numPr>
              <w:rPr>
                <w:lang w:val="es-ES"/>
              </w:rPr>
            </w:pPr>
            <w:r>
              <w:rPr>
                <w:lang w:val="es-ES"/>
              </w:rPr>
              <w:t>Cuando termina la actualización cualquier cambio del equipo mayor es registrada.</w:t>
            </w:r>
          </w:p>
        </w:tc>
      </w:tr>
      <w:tr w:rsidR="0011169D"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E4B68" w:rsidRPr="00CE4B68" w:rsidRDefault="00CE4B68" w:rsidP="00CE4B68">
            <w:pPr>
              <w:pStyle w:val="Prrafodelista"/>
              <w:numPr>
                <w:ilvl w:val="0"/>
                <w:numId w:val="3"/>
              </w:numPr>
              <w:rPr>
                <w:rFonts w:cs="Arial"/>
                <w:lang w:val="es-ES"/>
              </w:rPr>
            </w:pPr>
            <w:r>
              <w:rPr>
                <w:rFonts w:cs="Arial"/>
                <w:lang w:val="es-ES"/>
              </w:rPr>
              <w:t>Las fallas presentadas no tienen arreglo y el equipo queda descontinuado.</w:t>
            </w:r>
          </w:p>
        </w:tc>
      </w:tr>
      <w:tr w:rsidR="0011169D"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11169D" w:rsidRPr="00917614" w:rsidRDefault="0011169D" w:rsidP="00C81830">
            <w:pPr>
              <w:rPr>
                <w:rFonts w:cs="Arial"/>
              </w:rPr>
            </w:pPr>
          </w:p>
        </w:tc>
      </w:tr>
      <w:tr w:rsidR="0011169D"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11169D" w:rsidP="00C81830">
            <w:pPr>
              <w:rPr>
                <w:rFonts w:cs="Arial"/>
                <w:lang w:val="es-ES"/>
              </w:rPr>
            </w:pPr>
          </w:p>
        </w:tc>
      </w:tr>
      <w:tr w:rsidR="0011169D"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11169D" w:rsidRDefault="00CE4B68" w:rsidP="00C81830">
            <w:pPr>
              <w:rPr>
                <w:rFonts w:cs="Arial"/>
                <w:lang w:val="es-ES"/>
              </w:rPr>
            </w:pPr>
            <w:r>
              <w:rPr>
                <w:rFonts w:cs="Arial"/>
                <w:lang w:val="es-ES"/>
              </w:rPr>
              <w:t>Nombre del equipo a</w:t>
            </w:r>
            <w:r w:rsidR="00C81830">
              <w:rPr>
                <w:rFonts w:cs="Arial"/>
                <w:lang w:val="es-ES"/>
              </w:rPr>
              <w:t>l que se le dara mantenimiento.</w:t>
            </w:r>
          </w:p>
          <w:p w:rsidR="00C81830" w:rsidRDefault="00C81830" w:rsidP="00C81830">
            <w:pPr>
              <w:rPr>
                <w:rFonts w:cs="Arial"/>
                <w:lang w:val="es-ES"/>
              </w:rPr>
            </w:pPr>
            <w:r>
              <w:rPr>
                <w:rFonts w:cs="Arial"/>
                <w:lang w:val="es-ES"/>
              </w:rPr>
              <w:t>Tipo de equipo.</w:t>
            </w:r>
          </w:p>
          <w:p w:rsidR="00C81830" w:rsidRDefault="00C81830" w:rsidP="00C81830">
            <w:pPr>
              <w:rPr>
                <w:rFonts w:cs="Arial"/>
                <w:lang w:val="es-ES"/>
              </w:rPr>
            </w:pPr>
            <w:r>
              <w:rPr>
                <w:rFonts w:cs="Arial"/>
                <w:lang w:val="es-ES"/>
              </w:rPr>
              <w:t>Marca.</w:t>
            </w:r>
          </w:p>
          <w:p w:rsidR="00C81830" w:rsidRDefault="00C81830" w:rsidP="00C81830">
            <w:pPr>
              <w:rPr>
                <w:rFonts w:cs="Arial"/>
                <w:lang w:val="es-ES"/>
              </w:rPr>
            </w:pPr>
            <w:r>
              <w:rPr>
                <w:rFonts w:cs="Arial"/>
                <w:lang w:val="es-ES"/>
              </w:rPr>
              <w:t>Tiempo de uso.</w:t>
            </w:r>
          </w:p>
          <w:p w:rsidR="00C81830" w:rsidRPr="00731113" w:rsidRDefault="00E97FE2" w:rsidP="00C81830">
            <w:pPr>
              <w:rPr>
                <w:rFonts w:cs="Arial"/>
                <w:lang w:val="es-ES"/>
              </w:rPr>
            </w:pPr>
            <w:r>
              <w:rPr>
                <w:rFonts w:cs="Arial"/>
                <w:lang w:val="es-ES"/>
              </w:rPr>
              <w:t>Tiempo que tomo hacer el matenimiento.</w:t>
            </w:r>
          </w:p>
        </w:tc>
      </w:tr>
      <w:tr w:rsidR="0011169D"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B83F2E" w:rsidRPr="00731113" w:rsidRDefault="00D507AC" w:rsidP="00C81830">
            <w:pPr>
              <w:rPr>
                <w:rFonts w:cs="Arial"/>
                <w:lang w:val="es-ES"/>
              </w:rPr>
            </w:pPr>
            <w:r>
              <w:rPr>
                <w:rFonts w:cs="Arial"/>
                <w:lang w:val="es-ES"/>
              </w:rPr>
              <w:t>Actualizar los campos que fueron cambiados tras el matenimiento.</w:t>
            </w:r>
          </w:p>
        </w:tc>
      </w:tr>
      <w:tr w:rsidR="0011169D"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 xml:space="preserve">Incluye: </w:t>
            </w:r>
          </w:p>
          <w:p w:rsidR="0011169D" w:rsidRPr="00731113" w:rsidRDefault="0011169D" w:rsidP="00C81830">
            <w:pPr>
              <w:rPr>
                <w:rFonts w:cs="Arial"/>
                <w:b/>
                <w:lang w:val="es-ES"/>
              </w:rPr>
            </w:pPr>
            <w:r w:rsidRPr="00731113">
              <w:rPr>
                <w:rFonts w:cs="Arial"/>
                <w:b/>
                <w:lang w:val="es-ES"/>
              </w:rPr>
              <w:lastRenderedPageBreak/>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D507AC" w:rsidRDefault="00D507AC" w:rsidP="00C81830">
            <w:pPr>
              <w:rPr>
                <w:rFonts w:cs="Arial"/>
                <w:lang w:val="es-ES"/>
              </w:rPr>
            </w:pPr>
            <w:r>
              <w:rPr>
                <w:rFonts w:cs="Arial"/>
                <w:lang w:val="es-ES"/>
              </w:rPr>
              <w:lastRenderedPageBreak/>
              <w:t>CU2. Administrar Software.</w:t>
            </w:r>
          </w:p>
          <w:p w:rsidR="0011169D" w:rsidRDefault="00D507AC" w:rsidP="00C81830">
            <w:pPr>
              <w:rPr>
                <w:rFonts w:cs="Arial"/>
                <w:lang w:val="es-ES"/>
              </w:rPr>
            </w:pPr>
            <w:r>
              <w:rPr>
                <w:rFonts w:cs="Arial"/>
                <w:lang w:val="es-ES"/>
              </w:rPr>
              <w:lastRenderedPageBreak/>
              <w:t>CU9. Registrar garantía.</w:t>
            </w:r>
          </w:p>
          <w:p w:rsidR="00D507AC" w:rsidRPr="005B6FE0" w:rsidRDefault="00D507AC" w:rsidP="00C81830">
            <w:pPr>
              <w:rPr>
                <w:rFonts w:cs="Arial"/>
                <w:lang w:val="es-ES"/>
              </w:rPr>
            </w:pPr>
            <w:r>
              <w:rPr>
                <w:rFonts w:cs="Arial"/>
                <w:lang w:val="es-ES"/>
              </w:rPr>
              <w:t>CU10. Registrar licencia.</w:t>
            </w:r>
          </w:p>
        </w:tc>
      </w:tr>
      <w:tr w:rsidR="0011169D"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lastRenderedPageBreak/>
              <w:t>Extiende:</w:t>
            </w:r>
          </w:p>
          <w:p w:rsidR="0011169D" w:rsidRPr="00731113" w:rsidRDefault="0011169D" w:rsidP="00C81830">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11169D" w:rsidRPr="00731113" w:rsidRDefault="0011169D" w:rsidP="00D507AC">
            <w:pPr>
              <w:rPr>
                <w:rFonts w:cs="Arial"/>
                <w:lang w:val="es-ES"/>
              </w:rPr>
            </w:pPr>
          </w:p>
        </w:tc>
      </w:tr>
      <w:tr w:rsidR="0011169D"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11169D" w:rsidRPr="00731113" w:rsidRDefault="0011169D" w:rsidP="00C81830">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11169D" w:rsidRPr="00731113" w:rsidRDefault="0011169D" w:rsidP="00CE4B68">
            <w:pPr>
              <w:rPr>
                <w:rFonts w:cs="Arial"/>
                <w:lang w:val="es-ES"/>
              </w:rPr>
            </w:pPr>
          </w:p>
        </w:tc>
      </w:tr>
    </w:tbl>
    <w:p w:rsidR="00665ECC" w:rsidRDefault="00665ECC"/>
    <w:tbl>
      <w:tblPr>
        <w:tblW w:w="4923" w:type="pct"/>
        <w:tblLook w:val="04A0" w:firstRow="1" w:lastRow="0" w:firstColumn="1" w:lastColumn="0" w:noHBand="0" w:noVBand="1"/>
      </w:tblPr>
      <w:tblGrid>
        <w:gridCol w:w="2730"/>
        <w:gridCol w:w="5952"/>
      </w:tblGrid>
      <w:tr w:rsidR="00665ECC" w:rsidRPr="005B6FE0"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rsidR="00665ECC" w:rsidRPr="005B6FE0" w:rsidRDefault="00665ECC" w:rsidP="00C81830">
            <w:pPr>
              <w:rPr>
                <w:rFonts w:cs="Arial"/>
                <w:lang w:val="es-ES"/>
              </w:rPr>
            </w:pPr>
            <w:sdt>
              <w:sdtPr>
                <w:rPr>
                  <w:rFonts w:cs="Arial"/>
                  <w:lang w:val="es-ES"/>
                </w:rPr>
                <w:id w:val="-529104181"/>
                <w:placeholder>
                  <w:docPart w:val="498A0A0FD23341BFBE6431AA903DA9C9"/>
                </w:placeholder>
              </w:sdtPr>
              <w:sdtContent>
                <w:r w:rsidR="00D507AC">
                  <w:rPr>
                    <w:rFonts w:cs="Arial"/>
                    <w:lang w:val="es-ES"/>
                  </w:rPr>
                  <w:t>CU</w:t>
                </w:r>
              </w:sdtContent>
            </w:sdt>
            <w:r w:rsidR="00D507AC">
              <w:rPr>
                <w:rFonts w:cs="Arial"/>
                <w:lang w:val="es-ES"/>
              </w:rPr>
              <w:t>12</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D507AC" w:rsidP="00C81830">
            <w:pPr>
              <w:rPr>
                <w:rFonts w:cs="Arial"/>
                <w:lang w:val="es-ES"/>
              </w:rPr>
            </w:pPr>
            <w:r>
              <w:rPr>
                <w:rFonts w:cs="Arial"/>
                <w:lang w:val="es-ES"/>
              </w:rPr>
              <w:t>Generar reporte de fallas.</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D507AC" w:rsidP="00D507AC">
            <w:pPr>
              <w:rPr>
                <w:rFonts w:cs="Arial"/>
                <w:lang w:val="es-ES"/>
              </w:rPr>
            </w:pPr>
            <w:r>
              <w:rPr>
                <w:rFonts w:cs="Arial"/>
                <w:lang w:val="es-ES"/>
              </w:rPr>
              <w:t>Carolina</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D507AC" w:rsidP="00D507AC">
            <w:pPr>
              <w:rPr>
                <w:rFonts w:cs="Arial"/>
                <w:lang w:val="es-ES"/>
              </w:rPr>
            </w:pPr>
            <w:r>
              <w:rPr>
                <w:rFonts w:cs="Arial"/>
                <w:lang w:val="es-ES"/>
              </w:rPr>
              <w:t>27 de septiembre de 2018</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665ECC" w:rsidP="00D507AC">
            <w:pPr>
              <w:rPr>
                <w:rFonts w:cs="Arial"/>
                <w:lang w:val="es-ES"/>
              </w:rPr>
            </w:pP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AE5D6D" w:rsidP="00D507AC">
            <w:pPr>
              <w:rPr>
                <w:rFonts w:cs="Arial"/>
                <w:lang w:val="es-ES"/>
              </w:rPr>
            </w:pPr>
            <w:r>
              <w:rPr>
                <w:rFonts w:cs="Arial"/>
                <w:lang w:val="es-ES"/>
              </w:rPr>
              <w:t>Técnico</w:t>
            </w:r>
            <w:r w:rsidR="00D507AC">
              <w:rPr>
                <w:rFonts w:cs="Arial"/>
                <w:lang w:val="es-ES"/>
              </w:rPr>
              <w:t xml:space="preserve"> </w:t>
            </w:r>
            <w:r>
              <w:rPr>
                <w:rFonts w:cs="Arial"/>
                <w:lang w:val="es-ES"/>
              </w:rPr>
              <w:t>Académico</w:t>
            </w:r>
            <w:r w:rsidR="00D507AC">
              <w:rPr>
                <w:rFonts w:cs="Arial"/>
                <w:lang w:val="es-ES"/>
              </w:rPr>
              <w:t xml:space="preserve"> de CC.</w:t>
            </w:r>
          </w:p>
        </w:tc>
      </w:tr>
      <w:tr w:rsidR="00665ECC"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D507AC" w:rsidP="00D507AC">
            <w:pPr>
              <w:rPr>
                <w:rFonts w:cs="Arial"/>
                <w:lang w:val="es-ES"/>
              </w:rPr>
            </w:pPr>
            <w:r>
              <w:rPr>
                <w:rFonts w:cs="Arial"/>
                <w:lang w:val="es-ES"/>
              </w:rPr>
              <w:t>Guarda y genera un archivo con las fallas que a tenido determinado equipo.</w:t>
            </w:r>
          </w:p>
        </w:tc>
      </w:tr>
      <w:tr w:rsidR="00665ECC"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D507AC" w:rsidP="00D507AC">
            <w:pPr>
              <w:rPr>
                <w:rFonts w:cs="Arial"/>
                <w:lang w:val="es-ES"/>
              </w:rPr>
            </w:pPr>
            <w:r>
              <w:rPr>
                <w:rFonts w:cs="Arial"/>
                <w:lang w:val="es-ES"/>
              </w:rPr>
              <w:t>Equipo existente y registrado con determinados atributos.</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AE5D6D" w:rsidRDefault="00AE5D6D" w:rsidP="00AE5D6D">
            <w:pPr>
              <w:pStyle w:val="Prrafodelista"/>
              <w:numPr>
                <w:ilvl w:val="0"/>
                <w:numId w:val="4"/>
              </w:numPr>
              <w:rPr>
                <w:lang w:val="es-ES"/>
              </w:rPr>
            </w:pPr>
            <w:r>
              <w:rPr>
                <w:lang w:val="es-ES"/>
              </w:rPr>
              <w:t>Se llena el formato con las fallas reportadas.</w:t>
            </w:r>
          </w:p>
          <w:p w:rsidR="00AE5D6D" w:rsidRDefault="00AE5D6D" w:rsidP="00AE5D6D">
            <w:pPr>
              <w:pStyle w:val="Prrafodelista"/>
              <w:numPr>
                <w:ilvl w:val="0"/>
                <w:numId w:val="4"/>
              </w:numPr>
              <w:rPr>
                <w:lang w:val="es-ES"/>
              </w:rPr>
            </w:pPr>
            <w:r>
              <w:rPr>
                <w:lang w:val="es-ES"/>
              </w:rPr>
              <w:t>Es firmado por el jefe del centro de cómputo.</w:t>
            </w:r>
          </w:p>
          <w:p w:rsidR="00AE5D6D" w:rsidRDefault="00AE5D6D" w:rsidP="00AE5D6D">
            <w:pPr>
              <w:pStyle w:val="Prrafodelista"/>
              <w:numPr>
                <w:ilvl w:val="0"/>
                <w:numId w:val="4"/>
              </w:numPr>
              <w:rPr>
                <w:lang w:val="es-ES"/>
              </w:rPr>
            </w:pPr>
            <w:r>
              <w:rPr>
                <w:lang w:val="es-ES"/>
              </w:rPr>
              <w:t>El archivo es guardado en la base de datos.</w:t>
            </w:r>
          </w:p>
          <w:p w:rsidR="00AE5D6D" w:rsidRPr="00AE5D6D" w:rsidRDefault="00AE5D6D" w:rsidP="00AE5D6D">
            <w:pPr>
              <w:pStyle w:val="Prrafodelista"/>
              <w:numPr>
                <w:ilvl w:val="0"/>
                <w:numId w:val="4"/>
              </w:numPr>
              <w:rPr>
                <w:lang w:val="es-ES"/>
              </w:rPr>
            </w:pPr>
            <w:r>
              <w:rPr>
                <w:lang w:val="es-ES"/>
              </w:rPr>
              <w:t>La información del equipo en cuestión es actualizada.</w:t>
            </w:r>
          </w:p>
        </w:tc>
      </w:tr>
      <w:tr w:rsidR="00665ECC"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65ECC" w:rsidRDefault="00AE5D6D" w:rsidP="00AE5D6D">
            <w:pPr>
              <w:pStyle w:val="Prrafodelista"/>
              <w:numPr>
                <w:ilvl w:val="0"/>
                <w:numId w:val="3"/>
              </w:numPr>
              <w:rPr>
                <w:rFonts w:cs="Arial"/>
                <w:lang w:val="es-ES"/>
              </w:rPr>
            </w:pPr>
            <w:r>
              <w:rPr>
                <w:rFonts w:cs="Arial"/>
                <w:lang w:val="es-ES"/>
              </w:rPr>
              <w:t>El equipo está dañado de forma irreparable.</w:t>
            </w:r>
          </w:p>
          <w:p w:rsidR="00AE5D6D" w:rsidRPr="00AE5D6D" w:rsidRDefault="00AE5D6D" w:rsidP="00AE5D6D">
            <w:pPr>
              <w:pStyle w:val="Prrafodelista"/>
              <w:numPr>
                <w:ilvl w:val="0"/>
                <w:numId w:val="3"/>
              </w:numPr>
              <w:rPr>
                <w:rFonts w:cs="Arial"/>
                <w:lang w:val="es-ES"/>
              </w:rPr>
            </w:pPr>
            <w:r>
              <w:rPr>
                <w:rFonts w:cs="Arial"/>
                <w:lang w:val="es-ES"/>
              </w:rPr>
              <w:t>El equipo fue extraviado antes que se registrara los cambios.</w:t>
            </w:r>
          </w:p>
        </w:tc>
      </w:tr>
      <w:tr w:rsidR="00665ECC"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665ECC" w:rsidRPr="00917614" w:rsidRDefault="00AE5D6D" w:rsidP="00AE5D6D">
            <w:pPr>
              <w:rPr>
                <w:rFonts w:cs="Arial"/>
              </w:rPr>
            </w:pPr>
            <w:r>
              <w:t>El jefe del CC encuentre que el error no fue concreto y decide borrarlo del registro.</w:t>
            </w:r>
          </w:p>
        </w:tc>
      </w:tr>
      <w:tr w:rsidR="00665ECC"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665ECC" w:rsidRDefault="00AE5D6D" w:rsidP="00C81830">
            <w:pPr>
              <w:rPr>
                <w:rFonts w:cs="Arial"/>
                <w:lang w:val="es-ES"/>
              </w:rPr>
            </w:pPr>
            <w:r>
              <w:rPr>
                <w:rFonts w:cs="Arial"/>
                <w:lang w:val="es-ES"/>
              </w:rPr>
              <w:t>Actualización en el registro de errores.</w:t>
            </w:r>
          </w:p>
          <w:p w:rsidR="00AE5D6D" w:rsidRPr="00731113" w:rsidRDefault="00AE5D6D" w:rsidP="00C81830">
            <w:pPr>
              <w:rPr>
                <w:rFonts w:cs="Arial"/>
                <w:lang w:val="es-ES"/>
              </w:rPr>
            </w:pPr>
            <w:r>
              <w:rPr>
                <w:rFonts w:cs="Arial"/>
                <w:lang w:val="es-ES"/>
              </w:rPr>
              <w:t xml:space="preserve">Actualizacion en </w:t>
            </w:r>
            <w:r w:rsidR="00924D2D">
              <w:rPr>
                <w:rFonts w:cs="Arial"/>
                <w:lang w:val="es-ES"/>
              </w:rPr>
              <w:t>la información del equipo.</w:t>
            </w:r>
          </w:p>
        </w:tc>
      </w:tr>
      <w:tr w:rsidR="00665ECC"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665ECC" w:rsidRDefault="00924D2D" w:rsidP="00924D2D">
            <w:pPr>
              <w:rPr>
                <w:rFonts w:cs="Arial"/>
                <w:lang w:val="es-ES"/>
              </w:rPr>
            </w:pPr>
            <w:r>
              <w:rPr>
                <w:rFonts w:cs="Arial"/>
                <w:lang w:val="es-ES"/>
              </w:rPr>
              <w:t>Fecha y hora en que fue dada la falla.</w:t>
            </w:r>
          </w:p>
          <w:p w:rsidR="00924D2D" w:rsidRDefault="00924D2D" w:rsidP="00924D2D">
            <w:pPr>
              <w:rPr>
                <w:rFonts w:cs="Arial"/>
                <w:lang w:val="es-ES"/>
              </w:rPr>
            </w:pPr>
            <w:r>
              <w:rPr>
                <w:rFonts w:cs="Arial"/>
                <w:lang w:val="es-ES"/>
              </w:rPr>
              <w:lastRenderedPageBreak/>
              <w:t>Tiempo de uso del equipo</w:t>
            </w:r>
          </w:p>
          <w:p w:rsidR="00924D2D" w:rsidRDefault="00924D2D" w:rsidP="00924D2D">
            <w:pPr>
              <w:rPr>
                <w:rFonts w:cs="Arial"/>
                <w:lang w:val="es-ES"/>
              </w:rPr>
            </w:pPr>
            <w:r>
              <w:rPr>
                <w:rFonts w:cs="Arial"/>
                <w:lang w:val="es-ES"/>
              </w:rPr>
              <w:t>Nombre y marca.</w:t>
            </w:r>
          </w:p>
          <w:p w:rsidR="00924D2D" w:rsidRPr="00731113" w:rsidRDefault="00924D2D" w:rsidP="00924D2D">
            <w:pPr>
              <w:rPr>
                <w:rFonts w:cs="Arial"/>
                <w:lang w:val="es-ES"/>
              </w:rPr>
            </w:pPr>
            <w:r>
              <w:rPr>
                <w:rFonts w:cs="Arial"/>
                <w:lang w:val="es-ES"/>
              </w:rPr>
              <w:t>Bajo que responsable estaba dicha maquina durante el fallo.</w:t>
            </w:r>
          </w:p>
        </w:tc>
      </w:tr>
      <w:tr w:rsidR="00665ECC"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lastRenderedPageBreak/>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924D2D" w:rsidP="00C81830">
            <w:pPr>
              <w:rPr>
                <w:rFonts w:cs="Arial"/>
                <w:lang w:val="es-ES"/>
              </w:rPr>
            </w:pPr>
            <w:r>
              <w:rPr>
                <w:rFonts w:cs="Arial"/>
                <w:lang w:val="es-ES"/>
              </w:rPr>
              <w:t>La documentación del mantenimiento dado a un equipo en cuestión.</w:t>
            </w:r>
          </w:p>
        </w:tc>
      </w:tr>
      <w:tr w:rsidR="00665ECC"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 xml:space="preserve">Incluye: </w:t>
            </w:r>
          </w:p>
          <w:p w:rsidR="00665ECC" w:rsidRPr="00731113" w:rsidRDefault="00665ECC" w:rsidP="00C81830">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665ECC" w:rsidRPr="005B6FE0" w:rsidRDefault="00665ECC" w:rsidP="00924D2D">
            <w:pPr>
              <w:rPr>
                <w:rFonts w:cs="Arial"/>
                <w:lang w:val="es-ES"/>
              </w:rPr>
            </w:pPr>
          </w:p>
        </w:tc>
      </w:tr>
      <w:tr w:rsidR="00665ECC"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Extiende:</w:t>
            </w:r>
          </w:p>
          <w:p w:rsidR="00665ECC" w:rsidRPr="00731113" w:rsidRDefault="00665ECC" w:rsidP="00C81830">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665ECC" w:rsidRPr="00731113" w:rsidRDefault="00924D2D" w:rsidP="00924D2D">
            <w:pPr>
              <w:rPr>
                <w:rFonts w:cs="Arial"/>
                <w:lang w:val="es-ES"/>
              </w:rPr>
            </w:pPr>
            <w:r>
              <w:rPr>
                <w:rFonts w:cs="Arial"/>
                <w:lang w:val="es-ES"/>
              </w:rPr>
              <w:t>Registrar actividades de mantenimiento.</w:t>
            </w:r>
          </w:p>
        </w:tc>
      </w:tr>
      <w:tr w:rsidR="00665ECC"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665ECC" w:rsidRPr="00731113" w:rsidRDefault="00665ECC" w:rsidP="00C81830">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665ECC" w:rsidRPr="00731113" w:rsidRDefault="00665ECC" w:rsidP="00924D2D">
            <w:pPr>
              <w:rPr>
                <w:rFonts w:cs="Arial"/>
                <w:lang w:val="es-ES"/>
              </w:rPr>
            </w:pPr>
          </w:p>
        </w:tc>
      </w:tr>
    </w:tbl>
    <w:p w:rsidR="00770DFC" w:rsidRDefault="00770DFC"/>
    <w:tbl>
      <w:tblPr>
        <w:tblW w:w="4923" w:type="pct"/>
        <w:tblLook w:val="04A0" w:firstRow="1" w:lastRow="0" w:firstColumn="1" w:lastColumn="0" w:noHBand="0" w:noVBand="1"/>
      </w:tblPr>
      <w:tblGrid>
        <w:gridCol w:w="2730"/>
        <w:gridCol w:w="5952"/>
      </w:tblGrid>
      <w:tr w:rsidR="00CE4B68" w:rsidRPr="005B6FE0"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21653965"/>
              <w:placeholder>
                <w:docPart w:val="E174B41EDC7049A2B0325352AB126494"/>
              </w:placeholder>
            </w:sdtPr>
            <w:sdtContent>
              <w:p w:rsidR="00CE4B68" w:rsidRPr="005B6FE0" w:rsidRDefault="00924D2D" w:rsidP="00C81830">
                <w:pPr>
                  <w:rPr>
                    <w:rFonts w:cs="Arial"/>
                    <w:lang w:val="es-ES"/>
                  </w:rPr>
                </w:pPr>
                <w:r>
                  <w:rPr>
                    <w:rFonts w:cs="Arial"/>
                    <w:lang w:val="es-ES"/>
                  </w:rPr>
                  <w:t>CU13</w:t>
                </w:r>
              </w:p>
            </w:sdtContent>
          </w:sdt>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924D2D" w:rsidP="00924D2D">
            <w:pPr>
              <w:rPr>
                <w:rFonts w:cs="Arial"/>
                <w:lang w:val="es-ES"/>
              </w:rPr>
            </w:pPr>
            <w:r>
              <w:rPr>
                <w:rFonts w:cs="Arial"/>
                <w:lang w:val="es-ES"/>
              </w:rPr>
              <w:t>Actualizar actividades de mantenimiento.</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Carolina</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27 de septiembre de 2018</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Fecha de actualización:</w:t>
            </w:r>
          </w:p>
        </w:tc>
        <w:sdt>
          <w:sdtPr>
            <w:rPr>
              <w:rFonts w:cs="Arial"/>
              <w:lang w:val="es-ES"/>
            </w:rPr>
            <w:id w:val="9248617"/>
            <w:placeholder>
              <w:docPart w:val="11E24674DBA24A2EBA3F18C2EC733B80"/>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Fecha en la que se modifica (opcional)</w:t>
                </w:r>
              </w:p>
            </w:tc>
          </w:sdtContent>
        </w:sdt>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Técnico académico.</w:t>
            </w:r>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6C2050">
            <w:pPr>
              <w:rPr>
                <w:rFonts w:cs="Arial"/>
                <w:lang w:val="es-ES"/>
              </w:rPr>
            </w:pPr>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6C2050">
            <w:pPr>
              <w:rPr>
                <w:rFonts w:cs="Arial"/>
                <w:lang w:val="es-ES"/>
              </w:rPr>
            </w:pP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CE4B68" w:rsidRPr="00A5396E" w:rsidRDefault="00CE4B68" w:rsidP="006C2050">
            <w:pPr>
              <w:rPr>
                <w:lang w:val="es-ES"/>
              </w:rPr>
            </w:pP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E4B68" w:rsidRPr="005B6FE0" w:rsidRDefault="00CE4B68" w:rsidP="006C2050">
            <w:pPr>
              <w:rPr>
                <w:rFonts w:cs="Arial"/>
                <w:lang w:val="es-ES"/>
              </w:rPr>
            </w:pPr>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CE4B68" w:rsidRPr="00917614" w:rsidRDefault="00CE4B68" w:rsidP="006C2050">
            <w:pPr>
              <w:rPr>
                <w:rFonts w:cs="Arial"/>
              </w:rPr>
            </w:pPr>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6C2050">
            <w:pPr>
              <w:rPr>
                <w:rFonts w:cs="Arial"/>
                <w:lang w:val="es-ES"/>
              </w:rPr>
            </w:pPr>
          </w:p>
        </w:tc>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6C2050">
            <w:pPr>
              <w:rPr>
                <w:rFonts w:cs="Arial"/>
                <w:lang w:val="es-ES"/>
              </w:rPr>
            </w:pPr>
          </w:p>
        </w:tc>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6C2050">
            <w:pPr>
              <w:rPr>
                <w:rFonts w:cs="Arial"/>
                <w:lang w:val="es-ES"/>
              </w:rPr>
            </w:pPr>
          </w:p>
        </w:tc>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lastRenderedPageBreak/>
              <w:t xml:space="preserve">Incluye: </w:t>
            </w:r>
          </w:p>
          <w:p w:rsidR="00CE4B68" w:rsidRPr="00731113" w:rsidRDefault="00CE4B68" w:rsidP="00C81830">
            <w:pPr>
              <w:rPr>
                <w:rFonts w:cs="Arial"/>
                <w:b/>
                <w:lang w:val="es-ES"/>
              </w:rPr>
            </w:pPr>
            <w:r w:rsidRPr="00731113">
              <w:rPr>
                <w:rFonts w:cs="Arial"/>
                <w:b/>
                <w:lang w:val="es-ES"/>
              </w:rPr>
              <w:t>(relación Include)</w:t>
            </w:r>
          </w:p>
        </w:tc>
        <w:sdt>
          <w:sdtPr>
            <w:rPr>
              <w:rFonts w:cs="Arial"/>
              <w:lang w:val="es-ES"/>
            </w:rPr>
            <w:id w:val="92062201"/>
            <w:placeholder>
              <w:docPart w:val="E174B41EDC7049A2B0325352AB126494"/>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CE4B68" w:rsidRPr="005B6FE0" w:rsidRDefault="00CE4B68" w:rsidP="00C81830">
                <w:pPr>
                  <w:rPr>
                    <w:rFonts w:cs="Arial"/>
                    <w:lang w:val="es-ES"/>
                  </w:rPr>
                </w:pPr>
                <w:r>
                  <w:rPr>
                    <w:rFonts w:cs="Arial"/>
                    <w:lang w:val="es-ES"/>
                  </w:rPr>
                  <w:t>Si existe poner el id y nombre del CU</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Extiende:</w:t>
            </w:r>
          </w:p>
          <w:p w:rsidR="00CE4B68" w:rsidRPr="00731113" w:rsidRDefault="00CE4B68" w:rsidP="00C81830">
            <w:pPr>
              <w:rPr>
                <w:rFonts w:cs="Arial"/>
                <w:b/>
                <w:lang w:val="es-ES"/>
              </w:rPr>
            </w:pPr>
            <w:r w:rsidRPr="00731113">
              <w:rPr>
                <w:rFonts w:cs="Arial"/>
                <w:b/>
                <w:lang w:val="es-ES"/>
              </w:rPr>
              <w:t>(relación Extend)</w:t>
            </w:r>
          </w:p>
        </w:tc>
        <w:sdt>
          <w:sdtPr>
            <w:rPr>
              <w:rFonts w:cs="Arial"/>
              <w:lang w:val="es-ES"/>
            </w:rPr>
            <w:id w:val="-448480127"/>
            <w:placeholder>
              <w:docPart w:val="E174B41EDC7049A2B0325352AB126494"/>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Si existe poner el id y nombre del CU</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Prioridad:</w:t>
            </w:r>
          </w:p>
        </w:tc>
        <w:sdt>
          <w:sdtPr>
            <w:rPr>
              <w:rFonts w:cs="Arial"/>
              <w:lang w:val="es-ES"/>
            </w:rPr>
            <w:id w:val="300804854"/>
            <w:placeholder>
              <w:docPart w:val="B6BC0C579A304B8DA10B5FB53F3BA08F"/>
            </w:placeholder>
            <w:showingPlcHd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CE4B68" w:rsidRPr="00731113" w:rsidRDefault="00CE4B68" w:rsidP="00C81830">
                <w:pPr>
                  <w:rPr>
                    <w:rFonts w:cs="Arial"/>
                    <w:lang w:val="es-ES"/>
                  </w:rPr>
                </w:pPr>
                <w:r w:rsidRPr="00CC2508">
                  <w:rPr>
                    <w:rStyle w:val="Textodelmarcadordeposicin"/>
                  </w:rPr>
                  <w:t>Elija un elemento.</w:t>
                </w:r>
              </w:p>
            </w:tc>
          </w:sdtContent>
        </w:sdt>
      </w:tr>
    </w:tbl>
    <w:p w:rsidR="00CE4B68" w:rsidRDefault="00CE4B68"/>
    <w:tbl>
      <w:tblPr>
        <w:tblW w:w="4923" w:type="pct"/>
        <w:tblLook w:val="04A0" w:firstRow="1" w:lastRow="0" w:firstColumn="1" w:lastColumn="0" w:noHBand="0" w:noVBand="1"/>
      </w:tblPr>
      <w:tblGrid>
        <w:gridCol w:w="2730"/>
        <w:gridCol w:w="5952"/>
      </w:tblGrid>
      <w:tr w:rsidR="00CE4B68" w:rsidRPr="005B6FE0"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147235347"/>
              <w:placeholder>
                <w:docPart w:val="E7D2B86094DA41C6BA83FD83989C8B98"/>
              </w:placeholder>
            </w:sdtPr>
            <w:sdtContent>
              <w:p w:rsidR="00CE4B68" w:rsidRPr="005B6FE0" w:rsidRDefault="006C2050" w:rsidP="00C81830">
                <w:pPr>
                  <w:rPr>
                    <w:rFonts w:cs="Arial"/>
                    <w:lang w:val="es-ES"/>
                  </w:rPr>
                </w:pPr>
                <w:r>
                  <w:rPr>
                    <w:rFonts w:cs="Arial"/>
                    <w:lang w:val="es-ES"/>
                  </w:rPr>
                  <w:t>CU</w:t>
                </w:r>
                <w:r w:rsidR="00CE4B68">
                  <w:rPr>
                    <w:rFonts w:cs="Arial"/>
                    <w:lang w:val="es-ES"/>
                  </w:rPr>
                  <w:t>1</w:t>
                </w:r>
                <w:r>
                  <w:rPr>
                    <w:rFonts w:cs="Arial"/>
                    <w:lang w:val="es-ES"/>
                  </w:rPr>
                  <w:t>4</w:t>
                </w:r>
              </w:p>
            </w:sdtContent>
          </w:sdt>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Consultar actividades de mantenimiento.</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Carolina</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27 de septiembre de 2018</w:t>
            </w:r>
          </w:p>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Fecha de actualización:</w:t>
            </w:r>
          </w:p>
        </w:tc>
        <w:sdt>
          <w:sdtPr>
            <w:rPr>
              <w:rFonts w:cs="Arial"/>
              <w:lang w:val="es-ES"/>
            </w:rPr>
            <w:id w:val="1274367566"/>
            <w:placeholder>
              <w:docPart w:val="A4116DEADE6C4D4EAD8074912BCF64E7"/>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Fecha en la que se modifica (opcional)</w:t>
                </w:r>
              </w:p>
            </w:tc>
          </w:sdtContent>
        </w:sdt>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Técnico académico.</w:t>
            </w:r>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6C2050" w:rsidP="006C2050">
            <w:pPr>
              <w:rPr>
                <w:rFonts w:cs="Arial"/>
                <w:lang w:val="es-ES"/>
              </w:rPr>
            </w:pPr>
            <w:r>
              <w:rPr>
                <w:rFonts w:cs="Arial"/>
                <w:lang w:val="es-ES"/>
              </w:rPr>
              <w:t xml:space="preserve">El técnico académico es capaz de ver las activades de mantenimiento que se le han hecho a acada equipo en el centro de computo. </w:t>
            </w:r>
            <w:bookmarkStart w:id="0" w:name="_GoBack"/>
            <w:bookmarkEnd w:id="0"/>
          </w:p>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87318281"/>
              <w:placeholder>
                <w:docPart w:val="E7D2B86094DA41C6BA83FD83989C8B98"/>
              </w:placeholder>
            </w:sdtPr>
            <w:sdtContent>
              <w:sdt>
                <w:sdtPr>
                  <w:rPr>
                    <w:rFonts w:cs="Arial"/>
                    <w:lang w:val="es-ES"/>
                  </w:rPr>
                  <w:id w:val="1744381381"/>
                  <w:placeholder>
                    <w:docPart w:val="E7D2B86094DA41C6BA83FD83989C8B98"/>
                  </w:placeholder>
                </w:sdtPr>
                <w:sdtContent>
                  <w:p w:rsidR="00CE4B68" w:rsidRPr="00731113" w:rsidRDefault="00CE4B68" w:rsidP="00C81830">
                    <w:pPr>
                      <w:rPr>
                        <w:rFonts w:cs="Arial"/>
                        <w:lang w:val="es-ES"/>
                      </w:rPr>
                    </w:pPr>
                    <w:r>
                      <w:rPr>
                        <w:rFonts w:cs="Arial"/>
                        <w:lang w:val="es-ES"/>
                      </w:rPr>
                      <w:t>Lo que debe cumplirse antes de iniciar el Caso de Uso. Se asume que son verdad. Son suposiciones importantes de las que el autor del CU piensa que los lectores deberían ser avisados.</w:t>
                    </w:r>
                  </w:p>
                </w:sdtContent>
              </w:sdt>
            </w:sdtContent>
          </w:sdt>
        </w:tc>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Flujo Normal:</w:t>
            </w:r>
          </w:p>
        </w:tc>
        <w:sdt>
          <w:sdtPr>
            <w:rPr>
              <w:lang w:val="es-ES"/>
            </w:rPr>
            <w:id w:val="1347520648"/>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A5396E" w:rsidRDefault="00CE4B68" w:rsidP="00C81830">
                <w:pPr>
                  <w:rPr>
                    <w:lang w:val="es-ES"/>
                  </w:rPr>
                </w:pPr>
                <w:r>
                  <w:rPr>
                    <w:lang w:val="es-ES"/>
                  </w:rPr>
                  <w:t>Describe el camino de éxito típico que satisface los intereses de los involucrados. (secuencia numerada)</w:t>
                </w:r>
              </w:p>
            </w:tc>
          </w:sdtContent>
        </w:sdt>
      </w:tr>
      <w:tr w:rsidR="00CE4B68" w:rsidRPr="001623DA"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9798011"/>
              <w:placeholder>
                <w:docPart w:val="E7D2B86094DA41C6BA83FD83989C8B98"/>
              </w:placeholder>
            </w:sdtPr>
            <w:sdtContent>
              <w:p w:rsidR="00CE4B68" w:rsidRPr="005B6FE0" w:rsidRDefault="00CE4B68" w:rsidP="00C81830">
                <w:pPr>
                  <w:rPr>
                    <w:rFonts w:cs="Arial"/>
                    <w:lang w:val="es-ES"/>
                  </w:rPr>
                </w:pPr>
                <w:r>
                  <w:rPr>
                    <w:rFonts w:cs="Arial"/>
                    <w:lang w:val="es-ES"/>
                  </w:rPr>
                  <w:t>Se colocan la bifurcaciones que pudieran surgir en el flujo normal, y deben etiquetarse de acuerdo al paso en donde surge la bifurcación, pueden existir varios flujos alternos.</w:t>
                </w:r>
              </w:p>
            </w:sdtContent>
          </w:sdt>
        </w:tc>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Excepciones:</w:t>
            </w:r>
          </w:p>
        </w:tc>
        <w:sdt>
          <w:sdtPr>
            <w:id w:val="-1209251196"/>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917614" w:rsidRDefault="00CE4B68" w:rsidP="00C81830">
                <w:pPr>
                  <w:rPr>
                    <w:rFonts w:cs="Arial"/>
                  </w:rPr>
                </w:pPr>
                <w:r w:rsidRPr="00917614">
                  <w:t xml:space="preserve">Son todos aquellos errores o situaciones </w:t>
                </w:r>
                <w:r>
                  <w:t>no deseadas que hacen que el sistema falle</w:t>
                </w:r>
              </w:p>
            </w:tc>
          </w:sdtContent>
        </w:sdt>
      </w:tr>
      <w:tr w:rsidR="00CE4B68" w:rsidRPr="001219DD"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26674031"/>
              <w:placeholder>
                <w:docPart w:val="E7D2B86094DA41C6BA83FD83989C8B98"/>
              </w:placeholder>
            </w:sdtPr>
            <w:sdtContent>
              <w:p w:rsidR="00CE4B68" w:rsidRPr="00731113" w:rsidRDefault="00CE4B68" w:rsidP="00C81830">
                <w:pPr>
                  <w:rPr>
                    <w:rFonts w:cs="Arial"/>
                    <w:lang w:val="es-ES"/>
                  </w:rPr>
                </w:pPr>
                <w:r>
                  <w:rPr>
                    <w:rFonts w:cs="Arial"/>
                    <w:lang w:val="es-ES"/>
                  </w:rPr>
                  <w:t>Establece que debe cumplirse cuando el CU se completa con éxito. Debe satisfacer las necesidades de todos los involucrados.</w:t>
                </w:r>
              </w:p>
            </w:sdtContent>
          </w:sdt>
        </w:tc>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lastRenderedPageBreak/>
              <w:t>Entradas:</w:t>
            </w:r>
          </w:p>
        </w:tc>
        <w:sdt>
          <w:sdtPr>
            <w:rPr>
              <w:rFonts w:cs="Arial"/>
              <w:lang w:val="es-ES"/>
            </w:rPr>
            <w:id w:val="1572310358"/>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Los datos de entrada que se requieren para el caso de uso</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 xml:space="preserve">Salidas: </w:t>
            </w:r>
          </w:p>
        </w:tc>
        <w:sdt>
          <w:sdtPr>
            <w:rPr>
              <w:rFonts w:cs="Arial"/>
              <w:lang w:val="es-ES"/>
            </w:rPr>
            <w:id w:val="1901393566"/>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Las salidas que genera el CU</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 xml:space="preserve">Incluye: </w:t>
            </w:r>
          </w:p>
          <w:p w:rsidR="00CE4B68" w:rsidRPr="00731113" w:rsidRDefault="00CE4B68" w:rsidP="00C81830">
            <w:pPr>
              <w:rPr>
                <w:rFonts w:cs="Arial"/>
                <w:b/>
                <w:lang w:val="es-ES"/>
              </w:rPr>
            </w:pPr>
            <w:r w:rsidRPr="00731113">
              <w:rPr>
                <w:rFonts w:cs="Arial"/>
                <w:b/>
                <w:lang w:val="es-ES"/>
              </w:rPr>
              <w:t>(relación Include)</w:t>
            </w:r>
          </w:p>
        </w:tc>
        <w:sdt>
          <w:sdtPr>
            <w:rPr>
              <w:rFonts w:cs="Arial"/>
              <w:lang w:val="es-ES"/>
            </w:rPr>
            <w:id w:val="-2020917938"/>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CE4B68" w:rsidRPr="005B6FE0" w:rsidRDefault="00CE4B68" w:rsidP="00C81830">
                <w:pPr>
                  <w:rPr>
                    <w:rFonts w:cs="Arial"/>
                    <w:lang w:val="es-ES"/>
                  </w:rPr>
                </w:pPr>
                <w:r>
                  <w:rPr>
                    <w:rFonts w:cs="Arial"/>
                    <w:lang w:val="es-ES"/>
                  </w:rPr>
                  <w:t>Si existe poner el id y nombre del CU</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Extiende:</w:t>
            </w:r>
          </w:p>
          <w:p w:rsidR="00CE4B68" w:rsidRPr="00731113" w:rsidRDefault="00CE4B68" w:rsidP="00C81830">
            <w:pPr>
              <w:rPr>
                <w:rFonts w:cs="Arial"/>
                <w:b/>
                <w:lang w:val="es-ES"/>
              </w:rPr>
            </w:pPr>
            <w:r w:rsidRPr="00731113">
              <w:rPr>
                <w:rFonts w:cs="Arial"/>
                <w:b/>
                <w:lang w:val="es-ES"/>
              </w:rPr>
              <w:t>(relación Extend)</w:t>
            </w:r>
          </w:p>
        </w:tc>
        <w:sdt>
          <w:sdtPr>
            <w:rPr>
              <w:rFonts w:cs="Arial"/>
              <w:lang w:val="es-ES"/>
            </w:rPr>
            <w:id w:val="656650192"/>
            <w:placeholder>
              <w:docPart w:val="E7D2B86094DA41C6BA83FD83989C8B98"/>
            </w:placeholder>
          </w:sdtPr>
          <w:sdtContent>
            <w:tc>
              <w:tcPr>
                <w:tcW w:w="3428" w:type="pct"/>
                <w:tcBorders>
                  <w:top w:val="single" w:sz="4" w:space="0" w:color="000000"/>
                  <w:left w:val="single" w:sz="4" w:space="0" w:color="000000"/>
                  <w:bottom w:val="single" w:sz="4" w:space="0" w:color="000000"/>
                  <w:right w:val="single" w:sz="8" w:space="0" w:color="000000"/>
                </w:tcBorders>
              </w:tcPr>
              <w:p w:rsidR="00CE4B68" w:rsidRPr="00731113" w:rsidRDefault="00CE4B68" w:rsidP="00C81830">
                <w:pPr>
                  <w:rPr>
                    <w:rFonts w:cs="Arial"/>
                    <w:lang w:val="es-ES"/>
                  </w:rPr>
                </w:pPr>
                <w:r>
                  <w:rPr>
                    <w:rFonts w:cs="Arial"/>
                    <w:lang w:val="es-ES"/>
                  </w:rPr>
                  <w:t>Si existe poner el id y nombre del CU</w:t>
                </w:r>
              </w:p>
            </w:tc>
          </w:sdtContent>
        </w:sdt>
      </w:tr>
      <w:tr w:rsidR="00CE4B68" w:rsidRPr="00A5396E" w:rsidTr="00C81830">
        <w:trPr>
          <w:trHeight w:val="329"/>
        </w:trPr>
        <w:tc>
          <w:tcPr>
            <w:tcW w:w="1572" w:type="pct"/>
            <w:tcBorders>
              <w:top w:val="single" w:sz="4" w:space="0" w:color="000000"/>
              <w:left w:val="single" w:sz="8" w:space="0" w:color="000000"/>
              <w:bottom w:val="single" w:sz="4" w:space="0" w:color="000000"/>
              <w:right w:val="nil"/>
            </w:tcBorders>
            <w:hideMark/>
          </w:tcPr>
          <w:p w:rsidR="00CE4B68" w:rsidRPr="00731113" w:rsidRDefault="00CE4B68" w:rsidP="00C81830">
            <w:pPr>
              <w:rPr>
                <w:rFonts w:cs="Arial"/>
                <w:b/>
                <w:lang w:val="es-ES"/>
              </w:rPr>
            </w:pPr>
            <w:r w:rsidRPr="00731113">
              <w:rPr>
                <w:rFonts w:cs="Arial"/>
                <w:b/>
                <w:lang w:val="es-ES"/>
              </w:rPr>
              <w:t>Prioridad:</w:t>
            </w:r>
          </w:p>
        </w:tc>
        <w:sdt>
          <w:sdtPr>
            <w:rPr>
              <w:rFonts w:cs="Arial"/>
              <w:lang w:val="es-ES"/>
            </w:rPr>
            <w:id w:val="545032694"/>
            <w:placeholder>
              <w:docPart w:val="B356C9973D6545A3BD17107EBA2A6098"/>
            </w:placeholder>
            <w:showingPlcHd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CE4B68" w:rsidRPr="00731113" w:rsidRDefault="00CE4B68" w:rsidP="00C81830">
                <w:pPr>
                  <w:rPr>
                    <w:rFonts w:cs="Arial"/>
                    <w:lang w:val="es-ES"/>
                  </w:rPr>
                </w:pPr>
                <w:r w:rsidRPr="00CC2508">
                  <w:rPr>
                    <w:rStyle w:val="Textodelmarcadordeposicin"/>
                  </w:rPr>
                  <w:t>Elija un elemento.</w:t>
                </w:r>
              </w:p>
            </w:tc>
          </w:sdtContent>
        </w:sdt>
      </w:tr>
    </w:tbl>
    <w:p w:rsidR="00CE4B68" w:rsidRDefault="00CE4B68"/>
    <w:sectPr w:rsidR="00CE4B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60D0"/>
    <w:multiLevelType w:val="hybridMultilevel"/>
    <w:tmpl w:val="BDBA2CF6"/>
    <w:lvl w:ilvl="0" w:tplc="A2E47360">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136DB4"/>
    <w:multiLevelType w:val="hybridMultilevel"/>
    <w:tmpl w:val="90D6CD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0A52AE"/>
    <w:multiLevelType w:val="hybridMultilevel"/>
    <w:tmpl w:val="9A88E974"/>
    <w:lvl w:ilvl="0" w:tplc="B4441928">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C50DE5"/>
    <w:multiLevelType w:val="hybridMultilevel"/>
    <w:tmpl w:val="1ED05A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B9"/>
    <w:rsid w:val="0011169D"/>
    <w:rsid w:val="004D6EDB"/>
    <w:rsid w:val="00665ECC"/>
    <w:rsid w:val="006C2050"/>
    <w:rsid w:val="00770DFC"/>
    <w:rsid w:val="00924D2D"/>
    <w:rsid w:val="00AE5D6D"/>
    <w:rsid w:val="00B42AB9"/>
    <w:rsid w:val="00B83F2E"/>
    <w:rsid w:val="00C81830"/>
    <w:rsid w:val="00CE4B68"/>
    <w:rsid w:val="00D507AC"/>
    <w:rsid w:val="00E97F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2A7E"/>
  <w15:docId w15:val="{F78356F2-B28B-4066-BD3A-9BBD2846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169D"/>
    <w:rPr>
      <w:color w:val="808080"/>
    </w:rPr>
  </w:style>
  <w:style w:type="paragraph" w:styleId="Textodeglobo">
    <w:name w:val="Balloon Text"/>
    <w:basedOn w:val="Normal"/>
    <w:link w:val="TextodegloboCar"/>
    <w:uiPriority w:val="99"/>
    <w:semiHidden/>
    <w:unhideWhenUsed/>
    <w:rsid w:val="001116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69D"/>
    <w:rPr>
      <w:rFonts w:ascii="Tahoma" w:hAnsi="Tahoma" w:cs="Tahoma"/>
      <w:sz w:val="16"/>
      <w:szCs w:val="16"/>
    </w:rPr>
  </w:style>
  <w:style w:type="paragraph" w:styleId="Prrafodelista">
    <w:name w:val="List Paragraph"/>
    <w:basedOn w:val="Normal"/>
    <w:uiPriority w:val="34"/>
    <w:qFormat/>
    <w:rsid w:val="0066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wnloads\PlantillaCU%20(2).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432DBC44D0482899AC3266E6A9BDFE"/>
        <w:category>
          <w:name w:val="General"/>
          <w:gallery w:val="placeholder"/>
        </w:category>
        <w:types>
          <w:type w:val="bbPlcHdr"/>
        </w:types>
        <w:behaviors>
          <w:behavior w:val="content"/>
        </w:behaviors>
        <w:guid w:val="{4903BD1F-1DE7-40FF-ADE9-D965614BC9F8}"/>
      </w:docPartPr>
      <w:docPartBody>
        <w:p w:rsidR="001F5807" w:rsidRDefault="006278C7">
          <w:pPr>
            <w:pStyle w:val="32432DBC44D0482899AC3266E6A9BDFE"/>
          </w:pPr>
          <w:r w:rsidRPr="00CC2508">
            <w:rPr>
              <w:rStyle w:val="Textodelmarcadordeposicin"/>
            </w:rPr>
            <w:t>Haga clic aquí para escribir texto.</w:t>
          </w:r>
        </w:p>
      </w:docPartBody>
    </w:docPart>
    <w:docPart>
      <w:docPartPr>
        <w:name w:val="498A0A0FD23341BFBE6431AA903DA9C9"/>
        <w:category>
          <w:name w:val="General"/>
          <w:gallery w:val="placeholder"/>
        </w:category>
        <w:types>
          <w:type w:val="bbPlcHdr"/>
        </w:types>
        <w:behaviors>
          <w:behavior w:val="content"/>
        </w:behaviors>
        <w:guid w:val="{0E6BB8B0-6710-4B79-886B-CA6665E6E20D}"/>
      </w:docPartPr>
      <w:docPartBody>
        <w:p w:rsidR="001F5807" w:rsidRDefault="001F5807" w:rsidP="001F5807">
          <w:pPr>
            <w:pStyle w:val="498A0A0FD23341BFBE6431AA903DA9C9"/>
          </w:pPr>
          <w:r w:rsidRPr="00CC2508">
            <w:rPr>
              <w:rStyle w:val="Textodelmarcadordeposicin"/>
            </w:rPr>
            <w:t>Haga clic aquí para escribir texto.</w:t>
          </w:r>
        </w:p>
      </w:docPartBody>
    </w:docPart>
    <w:docPart>
      <w:docPartPr>
        <w:name w:val="E174B41EDC7049A2B0325352AB126494"/>
        <w:category>
          <w:name w:val="General"/>
          <w:gallery w:val="placeholder"/>
        </w:category>
        <w:types>
          <w:type w:val="bbPlcHdr"/>
        </w:types>
        <w:behaviors>
          <w:behavior w:val="content"/>
        </w:behaviors>
        <w:guid w:val="{9B91CA27-1031-4BC0-BD7A-75CCEAEEED92}"/>
      </w:docPartPr>
      <w:docPartBody>
        <w:p w:rsidR="001F5807" w:rsidRDefault="001F5807" w:rsidP="001F5807">
          <w:pPr>
            <w:pStyle w:val="E174B41EDC7049A2B0325352AB126494"/>
          </w:pPr>
          <w:r w:rsidRPr="00CC2508">
            <w:rPr>
              <w:rStyle w:val="Textodelmarcadordeposicin"/>
            </w:rPr>
            <w:t>Haga clic aquí para escribir texto.</w:t>
          </w:r>
        </w:p>
      </w:docPartBody>
    </w:docPart>
    <w:docPart>
      <w:docPartPr>
        <w:name w:val="11E24674DBA24A2EBA3F18C2EC733B80"/>
        <w:category>
          <w:name w:val="General"/>
          <w:gallery w:val="placeholder"/>
        </w:category>
        <w:types>
          <w:type w:val="bbPlcHdr"/>
        </w:types>
        <w:behaviors>
          <w:behavior w:val="content"/>
        </w:behaviors>
        <w:guid w:val="{85551AE7-3349-4883-B5EA-FE1F8C9779FB}"/>
      </w:docPartPr>
      <w:docPartBody>
        <w:p w:rsidR="001F5807" w:rsidRDefault="001F5807" w:rsidP="001F5807">
          <w:pPr>
            <w:pStyle w:val="11E24674DBA24A2EBA3F18C2EC733B80"/>
          </w:pPr>
          <w:r w:rsidRPr="00CC2508">
            <w:rPr>
              <w:rStyle w:val="Textodelmarcadordeposicin"/>
            </w:rPr>
            <w:t>Haga clic aquí para escribir una fecha.</w:t>
          </w:r>
        </w:p>
      </w:docPartBody>
    </w:docPart>
    <w:docPart>
      <w:docPartPr>
        <w:name w:val="B6BC0C579A304B8DA10B5FB53F3BA08F"/>
        <w:category>
          <w:name w:val="General"/>
          <w:gallery w:val="placeholder"/>
        </w:category>
        <w:types>
          <w:type w:val="bbPlcHdr"/>
        </w:types>
        <w:behaviors>
          <w:behavior w:val="content"/>
        </w:behaviors>
        <w:guid w:val="{263F92AF-B8CD-4989-9D19-5EF43CFB1CCA}"/>
      </w:docPartPr>
      <w:docPartBody>
        <w:p w:rsidR="001F5807" w:rsidRDefault="001F5807" w:rsidP="001F5807">
          <w:pPr>
            <w:pStyle w:val="B6BC0C579A304B8DA10B5FB53F3BA08F"/>
          </w:pPr>
          <w:r w:rsidRPr="00CC2508">
            <w:rPr>
              <w:rStyle w:val="Textodelmarcadordeposicin"/>
            </w:rPr>
            <w:t>Elija un elemento.</w:t>
          </w:r>
        </w:p>
      </w:docPartBody>
    </w:docPart>
    <w:docPart>
      <w:docPartPr>
        <w:name w:val="E7D2B86094DA41C6BA83FD83989C8B98"/>
        <w:category>
          <w:name w:val="General"/>
          <w:gallery w:val="placeholder"/>
        </w:category>
        <w:types>
          <w:type w:val="bbPlcHdr"/>
        </w:types>
        <w:behaviors>
          <w:behavior w:val="content"/>
        </w:behaviors>
        <w:guid w:val="{E12CADA1-4187-49CD-AC91-F64D8FF048BD}"/>
      </w:docPartPr>
      <w:docPartBody>
        <w:p w:rsidR="001F5807" w:rsidRDefault="001F5807" w:rsidP="001F5807">
          <w:pPr>
            <w:pStyle w:val="E7D2B86094DA41C6BA83FD83989C8B98"/>
          </w:pPr>
          <w:r w:rsidRPr="00CC2508">
            <w:rPr>
              <w:rStyle w:val="Textodelmarcadordeposicin"/>
            </w:rPr>
            <w:t>Haga clic aquí para escribir texto.</w:t>
          </w:r>
        </w:p>
      </w:docPartBody>
    </w:docPart>
    <w:docPart>
      <w:docPartPr>
        <w:name w:val="A4116DEADE6C4D4EAD8074912BCF64E7"/>
        <w:category>
          <w:name w:val="General"/>
          <w:gallery w:val="placeholder"/>
        </w:category>
        <w:types>
          <w:type w:val="bbPlcHdr"/>
        </w:types>
        <w:behaviors>
          <w:behavior w:val="content"/>
        </w:behaviors>
        <w:guid w:val="{77A26A85-C0D9-4A91-9943-3027C6974012}"/>
      </w:docPartPr>
      <w:docPartBody>
        <w:p w:rsidR="001F5807" w:rsidRDefault="001F5807" w:rsidP="001F5807">
          <w:pPr>
            <w:pStyle w:val="A4116DEADE6C4D4EAD8074912BCF64E7"/>
          </w:pPr>
          <w:r w:rsidRPr="00CC2508">
            <w:rPr>
              <w:rStyle w:val="Textodelmarcadordeposicin"/>
            </w:rPr>
            <w:t>Haga clic aquí para escribir una fecha.</w:t>
          </w:r>
        </w:p>
      </w:docPartBody>
    </w:docPart>
    <w:docPart>
      <w:docPartPr>
        <w:name w:val="B356C9973D6545A3BD17107EBA2A6098"/>
        <w:category>
          <w:name w:val="General"/>
          <w:gallery w:val="placeholder"/>
        </w:category>
        <w:types>
          <w:type w:val="bbPlcHdr"/>
        </w:types>
        <w:behaviors>
          <w:behavior w:val="content"/>
        </w:behaviors>
        <w:guid w:val="{32ABC224-631E-4090-8CCB-52228ACAF302}"/>
      </w:docPartPr>
      <w:docPartBody>
        <w:p w:rsidR="001F5807" w:rsidRDefault="001F5807" w:rsidP="001F5807">
          <w:pPr>
            <w:pStyle w:val="B356C9973D6545A3BD17107EBA2A6098"/>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C7"/>
    <w:rsid w:val="001F5807"/>
    <w:rsid w:val="006278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5807"/>
    <w:rPr>
      <w:color w:val="808080"/>
    </w:rPr>
  </w:style>
  <w:style w:type="paragraph" w:customStyle="1" w:styleId="32432DBC44D0482899AC3266E6A9BDFE">
    <w:name w:val="32432DBC44D0482899AC3266E6A9BDFE"/>
  </w:style>
  <w:style w:type="paragraph" w:customStyle="1" w:styleId="39167171388A4D42A8AB409A3690BA92">
    <w:name w:val="39167171388A4D42A8AB409A3690BA92"/>
  </w:style>
  <w:style w:type="paragraph" w:customStyle="1" w:styleId="CAAF5FDFA02A47579188A990A04205E8">
    <w:name w:val="CAAF5FDFA02A47579188A990A04205E8"/>
  </w:style>
  <w:style w:type="paragraph" w:customStyle="1" w:styleId="498A0A0FD23341BFBE6431AA903DA9C9">
    <w:name w:val="498A0A0FD23341BFBE6431AA903DA9C9"/>
    <w:rsid w:val="001F5807"/>
  </w:style>
  <w:style w:type="paragraph" w:customStyle="1" w:styleId="2DA658B9804440C3A8613D85552909A4">
    <w:name w:val="2DA658B9804440C3A8613D85552909A4"/>
    <w:rsid w:val="001F5807"/>
  </w:style>
  <w:style w:type="paragraph" w:customStyle="1" w:styleId="5C29254DB3F44832A6349A17E9DD727F">
    <w:name w:val="5C29254DB3F44832A6349A17E9DD727F"/>
    <w:rsid w:val="001F5807"/>
  </w:style>
  <w:style w:type="paragraph" w:customStyle="1" w:styleId="E174B41EDC7049A2B0325352AB126494">
    <w:name w:val="E174B41EDC7049A2B0325352AB126494"/>
    <w:rsid w:val="001F5807"/>
  </w:style>
  <w:style w:type="paragraph" w:customStyle="1" w:styleId="11E24674DBA24A2EBA3F18C2EC733B80">
    <w:name w:val="11E24674DBA24A2EBA3F18C2EC733B80"/>
    <w:rsid w:val="001F5807"/>
  </w:style>
  <w:style w:type="paragraph" w:customStyle="1" w:styleId="B6BC0C579A304B8DA10B5FB53F3BA08F">
    <w:name w:val="B6BC0C579A304B8DA10B5FB53F3BA08F"/>
    <w:rsid w:val="001F5807"/>
  </w:style>
  <w:style w:type="paragraph" w:customStyle="1" w:styleId="E7D2B86094DA41C6BA83FD83989C8B98">
    <w:name w:val="E7D2B86094DA41C6BA83FD83989C8B98"/>
    <w:rsid w:val="001F5807"/>
  </w:style>
  <w:style w:type="paragraph" w:customStyle="1" w:styleId="A4116DEADE6C4D4EAD8074912BCF64E7">
    <w:name w:val="A4116DEADE6C4D4EAD8074912BCF64E7"/>
    <w:rsid w:val="001F5807"/>
  </w:style>
  <w:style w:type="paragraph" w:customStyle="1" w:styleId="B356C9973D6545A3BD17107EBA2A6098">
    <w:name w:val="B356C9973D6545A3BD17107EBA2A6098"/>
    <w:rsid w:val="001F5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FF6C85-94F7-4CB2-BC29-FBE28351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PlantillaCU (2).dotm</Template>
  <TotalTime>50</TotalTime>
  <Pages>5</Pages>
  <Words>669</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 Sandria</cp:lastModifiedBy>
  <cp:revision>4</cp:revision>
  <dcterms:created xsi:type="dcterms:W3CDTF">2018-09-27T19:09:00Z</dcterms:created>
  <dcterms:modified xsi:type="dcterms:W3CDTF">2018-09-27T20:01:00Z</dcterms:modified>
</cp:coreProperties>
</file>